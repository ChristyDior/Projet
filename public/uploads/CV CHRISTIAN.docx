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8F2702" w14:paraId="5AF96F56" w14:textId="77777777" w:rsidTr="00E06E4D">
        <w:trPr>
          <w:trHeight w:val="4410"/>
        </w:trPr>
        <w:tc>
          <w:tcPr>
            <w:tcW w:w="3600" w:type="dxa"/>
            <w:vAlign w:val="bottom"/>
          </w:tcPr>
          <w:p w14:paraId="77AD252F" w14:textId="576E8511" w:rsidR="001B2ABD" w:rsidRPr="008F2702" w:rsidRDefault="001B2ABD" w:rsidP="00815118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48787DED" w14:textId="77777777" w:rsidR="001B2ABD" w:rsidRPr="008F2702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183BEB2" w14:textId="29457F23" w:rsidR="001B2ABD" w:rsidRPr="007B0804" w:rsidRDefault="007B0804" w:rsidP="001B2ABD">
            <w:pPr>
              <w:pStyle w:val="Titre"/>
              <w:rPr>
                <w:sz w:val="72"/>
                <w:szCs w:val="72"/>
              </w:rPr>
            </w:pPr>
            <w:r w:rsidRPr="007B0804">
              <w:rPr>
                <w:sz w:val="72"/>
                <w:szCs w:val="72"/>
              </w:rPr>
              <w:t>FOTSO WOMGNE</w:t>
            </w:r>
          </w:p>
          <w:p w14:paraId="6A2B1A35" w14:textId="38B6E92C" w:rsidR="007B0804" w:rsidRPr="007B0804" w:rsidRDefault="007B0804" w:rsidP="007B0804">
            <w:pPr>
              <w:rPr>
                <w:sz w:val="52"/>
                <w:szCs w:val="52"/>
              </w:rPr>
            </w:pPr>
            <w:r w:rsidRPr="007B0804">
              <w:rPr>
                <w:sz w:val="52"/>
                <w:szCs w:val="52"/>
              </w:rPr>
              <w:t>SYLVESTRE CHRISTIAN</w:t>
            </w:r>
          </w:p>
          <w:p w14:paraId="46378516" w14:textId="35FC7513" w:rsidR="001B2ABD" w:rsidRPr="008F2702" w:rsidRDefault="007B0804" w:rsidP="008F2702">
            <w:pPr>
              <w:pStyle w:val="Sous-titre"/>
            </w:pPr>
            <w:r w:rsidRPr="00780F39">
              <w:rPr>
                <w:spacing w:val="0"/>
                <w:w w:val="73"/>
              </w:rPr>
              <w:t>DEVELOPPEUR WE</w:t>
            </w:r>
            <w:r w:rsidRPr="00780F39">
              <w:rPr>
                <w:spacing w:val="17"/>
                <w:w w:val="73"/>
              </w:rPr>
              <w:t>B</w:t>
            </w:r>
          </w:p>
        </w:tc>
      </w:tr>
      <w:tr w:rsidR="001B2ABD" w:rsidRPr="000177E6" w14:paraId="239F0C01" w14:textId="77777777" w:rsidTr="00E06E4D">
        <w:tc>
          <w:tcPr>
            <w:tcW w:w="3600" w:type="dxa"/>
          </w:tcPr>
          <w:sdt>
            <w:sdtPr>
              <w:id w:val="-1711873194"/>
              <w:placeholder>
                <w:docPart w:val="74E42EE466F34731A513B607C942ED6E"/>
              </w:placeholder>
              <w:temporary/>
              <w:showingPlcHdr/>
              <w15:appearance w15:val="hidden"/>
            </w:sdtPr>
            <w:sdtEndPr/>
            <w:sdtContent>
              <w:p w14:paraId="2E3127FC" w14:textId="77777777" w:rsidR="001B2ABD" w:rsidRPr="008F2702" w:rsidRDefault="00036450" w:rsidP="00036450">
                <w:pPr>
                  <w:pStyle w:val="Titre3"/>
                </w:pPr>
                <w:r w:rsidRPr="008F2702">
                  <w:rPr>
                    <w:lang w:bidi="fr-FR"/>
                  </w:rPr>
                  <w:t>Profil</w:t>
                </w:r>
              </w:p>
            </w:sdtContent>
          </w:sdt>
          <w:p w14:paraId="6B19E4B1" w14:textId="26B97B39" w:rsidR="00036450" w:rsidRPr="008F2702" w:rsidRDefault="003B340A" w:rsidP="009260CD">
            <w:r>
              <w:t>Je suis un développeur novice passionnée par la programmation et à la recherche d'opportunités pour acquérir de l'expérience. J'ai suivi des formations en développement logiciel et je suis motivée à apprendre et à contribuer positivement à des projets. Disposée à relever de nouveaux défis pour développer mes compétences.</w:t>
            </w:r>
          </w:p>
          <w:p w14:paraId="5B67418D" w14:textId="77777777" w:rsidR="00036450" w:rsidRPr="008F2702" w:rsidRDefault="00036450" w:rsidP="00036450"/>
          <w:sdt>
            <w:sdtPr>
              <w:id w:val="-1954003311"/>
              <w:placeholder>
                <w:docPart w:val="580E77EA311C40049E541633B10EEA11"/>
              </w:placeholder>
              <w:temporary/>
              <w:showingPlcHdr/>
              <w15:appearance w15:val="hidden"/>
            </w:sdtPr>
            <w:sdtEndPr/>
            <w:sdtContent>
              <w:p w14:paraId="234AA3C1" w14:textId="77777777" w:rsidR="00036450" w:rsidRPr="008F2702" w:rsidRDefault="00CB0055" w:rsidP="00CB0055">
                <w:pPr>
                  <w:pStyle w:val="Titre3"/>
                </w:pPr>
                <w:r w:rsidRPr="008F2702">
                  <w:rPr>
                    <w:lang w:bidi="fr-F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CB8BC411C9244294913BB8B15ABE9E6C"/>
              </w:placeholder>
              <w:temporary/>
              <w:showingPlcHdr/>
              <w15:appearance w15:val="hidden"/>
            </w:sdtPr>
            <w:sdtEndPr/>
            <w:sdtContent>
              <w:p w14:paraId="0178DB50" w14:textId="77777777" w:rsidR="004D3011" w:rsidRPr="008F2702" w:rsidRDefault="004D3011" w:rsidP="004D3011">
                <w:r w:rsidRPr="008F2702">
                  <w:rPr>
                    <w:lang w:bidi="fr-FR"/>
                  </w:rPr>
                  <w:t>TÉLÉPHONE :</w:t>
                </w:r>
              </w:p>
            </w:sdtContent>
          </w:sdt>
          <w:p w14:paraId="5C007D68" w14:textId="02F4349C" w:rsidR="004D3011" w:rsidRPr="008F2702" w:rsidRDefault="003B340A" w:rsidP="004D3011">
            <w:r>
              <w:t>+237 652 236 142</w:t>
            </w:r>
          </w:p>
          <w:p w14:paraId="19D7E80F" w14:textId="77777777" w:rsidR="004D3011" w:rsidRPr="008F2702" w:rsidRDefault="004D3011" w:rsidP="004D3011"/>
          <w:sdt>
            <w:sdtPr>
              <w:id w:val="-240260293"/>
              <w:placeholder>
                <w:docPart w:val="486AA6C49F1F4F01968C34324003F93C"/>
              </w:placeholder>
              <w:temporary/>
              <w:showingPlcHdr/>
              <w15:appearance w15:val="hidden"/>
            </w:sdtPr>
            <w:sdtEndPr/>
            <w:sdtContent>
              <w:p w14:paraId="0AEE42CC" w14:textId="77777777" w:rsidR="004D3011" w:rsidRPr="008F2702" w:rsidRDefault="004D3011" w:rsidP="004D3011">
                <w:r w:rsidRPr="008F2702">
                  <w:rPr>
                    <w:lang w:bidi="fr-FR"/>
                  </w:rPr>
                  <w:t>E-MAIL :</w:t>
                </w:r>
              </w:p>
            </w:sdtContent>
          </w:sdt>
          <w:p w14:paraId="71853A30" w14:textId="24D2C3BE" w:rsidR="00036450" w:rsidRPr="00E06E4D" w:rsidRDefault="003B340A" w:rsidP="004D3011">
            <w:pPr>
              <w:rPr>
                <w:rStyle w:val="Lienhypertexte"/>
              </w:rPr>
            </w:pPr>
            <w:r>
              <w:rPr>
                <w:color w:val="B85A22" w:themeColor="accent2" w:themeShade="BF"/>
                <w:u w:val="single"/>
              </w:rPr>
              <w:t>sylvestrechristianf@gmail.com</w:t>
            </w:r>
          </w:p>
          <w:p w14:paraId="1F16387A" w14:textId="77777777" w:rsidR="004142CD" w:rsidRPr="008F2702" w:rsidRDefault="004142CD" w:rsidP="004142CD"/>
          <w:p w14:paraId="32816FAC" w14:textId="41873AAC" w:rsidR="004D3011" w:rsidRPr="008F2702" w:rsidRDefault="003B340A" w:rsidP="00CB0055">
            <w:pPr>
              <w:pStyle w:val="Titre3"/>
            </w:pPr>
            <w:r>
              <w:t>LA LANGUE</w:t>
            </w:r>
          </w:p>
          <w:p w14:paraId="2AA5DAAC" w14:textId="7D508655" w:rsidR="004D3011" w:rsidRPr="008F2702" w:rsidRDefault="003B340A" w:rsidP="004D3011">
            <w:r>
              <w:t xml:space="preserve">Français : Langue maternelle </w:t>
            </w:r>
          </w:p>
          <w:p w14:paraId="37C2D360" w14:textId="57AAF5FC" w:rsidR="004D3011" w:rsidRPr="008F2702" w:rsidRDefault="003B340A" w:rsidP="004D3011">
            <w:r>
              <w:t xml:space="preserve">Anglais : Niveau intermédiaire </w:t>
            </w:r>
          </w:p>
          <w:p w14:paraId="05D9C184" w14:textId="77777777" w:rsidR="004D3011" w:rsidRPr="008F2702" w:rsidRDefault="004D3011" w:rsidP="004D3011"/>
        </w:tc>
        <w:tc>
          <w:tcPr>
            <w:tcW w:w="720" w:type="dxa"/>
          </w:tcPr>
          <w:p w14:paraId="0DE19210" w14:textId="77777777" w:rsidR="001B2ABD" w:rsidRPr="006923C7" w:rsidRDefault="001B2ABD" w:rsidP="000C45FF">
            <w:pPr>
              <w:tabs>
                <w:tab w:val="left" w:pos="990"/>
              </w:tabs>
            </w:pPr>
          </w:p>
        </w:tc>
        <w:tc>
          <w:tcPr>
            <w:tcW w:w="6469" w:type="dxa"/>
          </w:tcPr>
          <w:sdt>
            <w:sdtPr>
              <w:id w:val="1049110328"/>
              <w:placeholder>
                <w:docPart w:val="E7BD322A3C5D44129D8CD1D72097B530"/>
              </w:placeholder>
              <w:temporary/>
              <w:showingPlcHdr/>
              <w15:appearance w15:val="hidden"/>
            </w:sdtPr>
            <w:sdtEndPr/>
            <w:sdtContent>
              <w:p w14:paraId="21AD30A1" w14:textId="77777777" w:rsidR="001B2ABD" w:rsidRPr="008F2702" w:rsidRDefault="00E25A26" w:rsidP="00036450">
                <w:pPr>
                  <w:pStyle w:val="Titre2"/>
                </w:pPr>
                <w:r w:rsidRPr="008F2702">
                  <w:rPr>
                    <w:lang w:bidi="fr-FR"/>
                  </w:rPr>
                  <w:t>FORMATION</w:t>
                </w:r>
              </w:p>
            </w:sdtContent>
          </w:sdt>
          <w:p w14:paraId="0C2F488A" w14:textId="16AFCED7" w:rsidR="00036450" w:rsidRPr="008F2702" w:rsidRDefault="003B340A" w:rsidP="00B359E4">
            <w:pPr>
              <w:pStyle w:val="Titre4"/>
            </w:pPr>
            <w:r>
              <w:t>Brevet de Technicien Supérieur (En cours)</w:t>
            </w:r>
          </w:p>
          <w:p w14:paraId="0CFE8484" w14:textId="4CF8EBF8" w:rsidR="00036450" w:rsidRPr="008F2702" w:rsidRDefault="003B340A" w:rsidP="00B359E4">
            <w:pPr>
              <w:pStyle w:val="Date"/>
            </w:pPr>
            <w:r>
              <w:t>Session 2024</w:t>
            </w:r>
          </w:p>
          <w:p w14:paraId="1B2E8024" w14:textId="62953CD7" w:rsidR="00CC0C6D" w:rsidRDefault="003B340A" w:rsidP="00CC0C6D">
            <w:r>
              <w:t>Institut de Management et de l’Entreprenariat (IME)</w:t>
            </w:r>
          </w:p>
          <w:p w14:paraId="124BDEC6" w14:textId="30BFA939" w:rsidR="003B340A" w:rsidRPr="008F2702" w:rsidRDefault="003B340A" w:rsidP="00CC0C6D">
            <w:r>
              <w:t xml:space="preserve">Génie Logiciel </w:t>
            </w:r>
          </w:p>
          <w:p w14:paraId="61F6A3CB" w14:textId="77777777" w:rsidR="00036450" w:rsidRPr="008F2702" w:rsidRDefault="004142CD" w:rsidP="004142CD">
            <w:r w:rsidRPr="008F2702">
              <w:rPr>
                <w:lang w:bidi="fr-FR"/>
              </w:rPr>
              <w:t xml:space="preserve"> </w:t>
            </w:r>
          </w:p>
          <w:p w14:paraId="4DF67DDC" w14:textId="226C59A0" w:rsidR="00036450" w:rsidRPr="008F2702" w:rsidRDefault="003B340A" w:rsidP="00B359E4">
            <w:pPr>
              <w:pStyle w:val="Titre4"/>
            </w:pPr>
            <w:r>
              <w:t>Baccalauréat en Sciences et Mathématiques (BAC C)</w:t>
            </w:r>
          </w:p>
          <w:p w14:paraId="044735F8" w14:textId="2106F922" w:rsidR="00036450" w:rsidRPr="008F2702" w:rsidRDefault="003B340A" w:rsidP="00B359E4">
            <w:pPr>
              <w:pStyle w:val="Date"/>
            </w:pPr>
            <w:r>
              <w:t>Session 2022</w:t>
            </w:r>
          </w:p>
          <w:p w14:paraId="3AEE24CA" w14:textId="317E2F26" w:rsidR="001424E5" w:rsidRPr="008F2702" w:rsidRDefault="003B340A" w:rsidP="001424E5">
            <w:r>
              <w:t>Lycée</w:t>
            </w:r>
            <w:r w:rsidR="001424E5" w:rsidRPr="008F2702">
              <w:rPr>
                <w:lang w:bidi="fr-FR"/>
              </w:rPr>
              <w:t xml:space="preserve"> </w:t>
            </w:r>
            <w:r>
              <w:rPr>
                <w:lang w:bidi="fr-FR"/>
              </w:rPr>
              <w:t>d’Akwa Nord</w:t>
            </w:r>
          </w:p>
          <w:p w14:paraId="5D062DFA" w14:textId="77777777" w:rsidR="004142CD" w:rsidRPr="008F2702" w:rsidRDefault="004142CD" w:rsidP="00036450"/>
          <w:sdt>
            <w:sdtPr>
              <w:id w:val="1001553383"/>
              <w:placeholder>
                <w:docPart w:val="1564B666E3244351AA88515DC663DC46"/>
              </w:placeholder>
              <w:temporary/>
              <w:showingPlcHdr/>
              <w15:appearance w15:val="hidden"/>
            </w:sdtPr>
            <w:sdtEndPr/>
            <w:sdtContent>
              <w:p w14:paraId="511EAC6E" w14:textId="77777777" w:rsidR="00036450" w:rsidRPr="008F2702" w:rsidRDefault="00036450" w:rsidP="00036450">
                <w:pPr>
                  <w:pStyle w:val="Titre2"/>
                </w:pPr>
                <w:r w:rsidRPr="008F2702">
                  <w:rPr>
                    <w:lang w:bidi="fr-FR"/>
                  </w:rPr>
                  <w:t>PARCOURS PROFESSIONNEL</w:t>
                </w:r>
              </w:p>
            </w:sdtContent>
          </w:sdt>
          <w:p w14:paraId="20C9E549" w14:textId="1E5777D9" w:rsidR="00036450" w:rsidRPr="008F2702" w:rsidRDefault="003B340A" w:rsidP="00B359E4">
            <w:pPr>
              <w:pStyle w:val="Titre4"/>
              <w:rPr>
                <w:bCs/>
              </w:rPr>
            </w:pPr>
            <w:r>
              <w:t xml:space="preserve">Développeur Stagiaire </w:t>
            </w:r>
          </w:p>
          <w:p w14:paraId="7C6DD584" w14:textId="2A132A6F" w:rsidR="00036450" w:rsidRDefault="003B340A" w:rsidP="00B359E4">
            <w:pPr>
              <w:pStyle w:val="Date"/>
            </w:pPr>
            <w:r>
              <w:t>12/07/2023</w:t>
            </w:r>
            <w:r w:rsidR="004142CD" w:rsidRPr="008F2702">
              <w:rPr>
                <w:lang w:bidi="fr-FR"/>
              </w:rPr>
              <w:t>-</w:t>
            </w:r>
            <w:r>
              <w:t>09/</w:t>
            </w:r>
            <w:r w:rsidR="0020326E">
              <w:t>09/2023</w:t>
            </w:r>
          </w:p>
          <w:p w14:paraId="3C4F9BD9" w14:textId="70A6094A" w:rsidR="0020326E" w:rsidRDefault="0020326E" w:rsidP="0020326E">
            <w:r>
              <w:t>Groupe Scolaire bilingue MS LA DIFFERENCE</w:t>
            </w:r>
          </w:p>
          <w:p w14:paraId="2CBF55A5" w14:textId="10152A0B" w:rsidR="0020326E" w:rsidRDefault="0020326E" w:rsidP="0020326E">
            <w:pPr>
              <w:rPr>
                <w:b/>
                <w:bCs/>
              </w:rPr>
            </w:pPr>
            <w:r>
              <w:t xml:space="preserve">             </w:t>
            </w:r>
            <w:r w:rsidRPr="0020326E">
              <w:rPr>
                <w:b/>
                <w:bCs/>
              </w:rPr>
              <w:t>Formations reçues</w:t>
            </w:r>
          </w:p>
          <w:p w14:paraId="6ACD2179" w14:textId="31BFE7F7" w:rsidR="0020326E" w:rsidRPr="0020326E" w:rsidRDefault="0020326E" w:rsidP="0020326E">
            <w:pPr>
              <w:pStyle w:val="Paragraphedeliste"/>
              <w:numPr>
                <w:ilvl w:val="0"/>
                <w:numId w:val="14"/>
              </w:numPr>
              <w:rPr>
                <w:b/>
                <w:bCs/>
              </w:rPr>
            </w:pPr>
            <w:r>
              <w:t>Gestion des Stocks</w:t>
            </w:r>
          </w:p>
          <w:p w14:paraId="2A32C5A6" w14:textId="639054DE" w:rsidR="0020326E" w:rsidRPr="0020326E" w:rsidRDefault="0020326E" w:rsidP="0020326E">
            <w:pPr>
              <w:pStyle w:val="Paragraphedeliste"/>
              <w:numPr>
                <w:ilvl w:val="0"/>
                <w:numId w:val="14"/>
              </w:numPr>
              <w:rPr>
                <w:b/>
                <w:bCs/>
              </w:rPr>
            </w:pPr>
            <w:r>
              <w:t>Gestion du parc informatique</w:t>
            </w:r>
          </w:p>
          <w:p w14:paraId="197E0171" w14:textId="138D54D4" w:rsidR="004D3011" w:rsidRPr="000177E6" w:rsidRDefault="0020326E" w:rsidP="0020326E">
            <w:pPr>
              <w:pStyle w:val="Paragraphedeliste"/>
              <w:numPr>
                <w:ilvl w:val="0"/>
                <w:numId w:val="14"/>
              </w:numPr>
              <w:rPr>
                <w:b/>
                <w:bCs/>
              </w:rPr>
            </w:pPr>
            <w:r>
              <w:t>Maintenance des outils informatiques.</w:t>
            </w:r>
          </w:p>
          <w:p w14:paraId="525F47C1" w14:textId="5289E35C" w:rsidR="0020326E" w:rsidRDefault="0020326E" w:rsidP="0020326E">
            <w:pPr>
              <w:tabs>
                <w:tab w:val="left" w:pos="645"/>
              </w:tabs>
              <w:rPr>
                <w:b/>
                <w:bCs/>
              </w:rPr>
            </w:pPr>
            <w:r w:rsidRPr="0020326E">
              <w:rPr>
                <w:b/>
                <w:bCs/>
              </w:rPr>
              <w:t xml:space="preserve">             Tâche effectuée</w:t>
            </w:r>
          </w:p>
          <w:p w14:paraId="120A096C" w14:textId="511B4EB1" w:rsidR="004D3011" w:rsidRPr="000177E6" w:rsidRDefault="0020326E" w:rsidP="00036450">
            <w:pPr>
              <w:pStyle w:val="Paragraphedeliste"/>
              <w:numPr>
                <w:ilvl w:val="0"/>
                <w:numId w:val="14"/>
              </w:numPr>
              <w:tabs>
                <w:tab w:val="left" w:pos="645"/>
              </w:tabs>
              <w:rPr>
                <w:b/>
                <w:bCs/>
              </w:rPr>
            </w:pPr>
            <w:r>
              <w:rPr>
                <w:b/>
                <w:bCs/>
              </w:rPr>
              <w:t>Développement</w:t>
            </w:r>
          </w:p>
          <w:sdt>
            <w:sdtPr>
              <w:id w:val="1669594239"/>
              <w:placeholder>
                <w:docPart w:val="6D5D6BA7215341449A32C5F3B9747016"/>
              </w:placeholder>
              <w:temporary/>
              <w:showingPlcHdr/>
              <w15:appearance w15:val="hidden"/>
            </w:sdtPr>
            <w:sdtEndPr/>
            <w:sdtContent>
              <w:p w14:paraId="26181EA5" w14:textId="77777777" w:rsidR="00036450" w:rsidRPr="008F2702" w:rsidRDefault="00180329" w:rsidP="00036450">
                <w:pPr>
                  <w:pStyle w:val="Titre2"/>
                </w:pPr>
                <w:r w:rsidRPr="008F2702">
                  <w:rPr>
                    <w:rStyle w:val="Titre2Car"/>
                    <w:b/>
                    <w:lang w:bidi="fr-FR"/>
                  </w:rPr>
                  <w:t>COMPÉTENCES</w:t>
                </w:r>
              </w:p>
            </w:sdtContent>
          </w:sdt>
          <w:p w14:paraId="1BEDE514" w14:textId="28C32278" w:rsidR="00036450" w:rsidRDefault="000177E6" w:rsidP="004D3011">
            <w:r>
              <w:t>Langages de programmation : HTML5/CSS3, JavaScript, C, Java, PHP.</w:t>
            </w:r>
          </w:p>
          <w:p w14:paraId="3FCCC80E" w14:textId="30CA83F9" w:rsidR="000177E6" w:rsidRDefault="000177E6" w:rsidP="004D3011">
            <w:pPr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79531974" wp14:editId="7909A309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79126</wp:posOffset>
                      </wp:positionV>
                      <wp:extent cx="2009775" cy="217418"/>
                      <wp:effectExtent l="0" t="0" r="28575" b="0"/>
                      <wp:wrapNone/>
                      <wp:docPr id="20" name="Groupe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9775" cy="217418"/>
                                <a:chOff x="0" y="19050"/>
                                <a:chExt cx="2009775" cy="200025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0" y="19050"/>
                                  <a:ext cx="2009775" cy="1619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3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5800" y="19050"/>
                                  <a:ext cx="422275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26D43C" w14:textId="5CDC957F" w:rsidR="000177E6" w:rsidRPr="000177E6" w:rsidRDefault="000177E6">
                                    <w:pPr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 w:rsidRPr="000177E6"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>50%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531974" id="Groupe 20" o:spid="_x0000_s1026" style="position:absolute;margin-left:1.45pt;margin-top:6.25pt;width:158.25pt;height:17.1pt;z-index:251665408;mso-height-relative:margin" coordorigin=",190" coordsize="20097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">
                      <v:rect id="Rectangle 8" o:spid="_x0000_s1027" style="position:absolute;top:190;width:20097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" fillcolor="#83aca3 [3032]" strokecolor="#7ba79d [3208]" strokeweight=".5pt">
                        <v:fill color2="#78a59b [3176]" rotate="t" colors="0 #8ab1a8;.5 #79a99e;1 #68988d" focus="100%" type="gradient">
                          <o:fill v:ext="view" type="gradientUnscaled"/>
                        </v:fill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2" o:spid="_x0000_s1028" type="#_x0000_t202" style="position:absolute;left:6858;top:190;width:422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6D26D43C" w14:textId="5CDC957F" w:rsidR="000177E6" w:rsidRPr="000177E6" w:rsidRDefault="000177E6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0177E6">
                                <w:rPr>
                                  <w:b/>
                                  <w:bCs/>
                                  <w:lang w:val="en-US"/>
                                </w:rPr>
                                <w:t>50%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271F83A9" w14:textId="22F31625" w:rsidR="000177E6" w:rsidRDefault="000177E6" w:rsidP="004D3011">
            <w:pPr>
              <w:rPr>
                <w:color w:val="FFFFFF" w:themeColor="background1"/>
              </w:rPr>
            </w:pPr>
          </w:p>
          <w:p w14:paraId="128475AC" w14:textId="1CC570CA" w:rsidR="000177E6" w:rsidRDefault="000177E6" w:rsidP="004D3011">
            <w:pPr>
              <w:rPr>
                <w:lang w:val="en-US"/>
              </w:rPr>
            </w:pPr>
            <w:r w:rsidRPr="000177E6">
              <w:rPr>
                <w:lang w:val="en-US"/>
              </w:rPr>
              <w:t xml:space="preserve">Frameworks et </w:t>
            </w:r>
            <w:proofErr w:type="spellStart"/>
            <w:r w:rsidRPr="00780F39">
              <w:rPr>
                <w:lang w:val="en-US"/>
              </w:rPr>
              <w:t>outils</w:t>
            </w:r>
            <w:proofErr w:type="spellEnd"/>
            <w:r w:rsidRPr="000177E6">
              <w:rPr>
                <w:lang w:val="en-US"/>
              </w:rPr>
              <w:t>: Bootstrap, Spring Boot, Font Awesome, GitHub.</w:t>
            </w:r>
          </w:p>
          <w:p w14:paraId="4DE71C83" w14:textId="4CDA0AFA" w:rsidR="000177E6" w:rsidRDefault="000177E6" w:rsidP="004D3011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4906B6B6" wp14:editId="7B35869F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59690</wp:posOffset>
                      </wp:positionV>
                      <wp:extent cx="2476500" cy="228600"/>
                      <wp:effectExtent l="0" t="0" r="19050" b="0"/>
                      <wp:wrapNone/>
                      <wp:docPr id="21" name="Groupe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0" cy="228600"/>
                                <a:chOff x="0" y="0"/>
                                <a:chExt cx="2476500" cy="228600"/>
                              </a:xfrm>
                            </wpg:grpSpPr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0" y="9525"/>
                                  <a:ext cx="2476500" cy="1809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3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42975" y="0"/>
                                  <a:ext cx="422275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C6824F" w14:textId="451E0703" w:rsidR="000177E6" w:rsidRPr="000177E6" w:rsidRDefault="000177E6">
                                    <w:pPr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 w:rsidRPr="000177E6"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>60%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06B6B6" id="Groupe 21" o:spid="_x0000_s1029" style="position:absolute;margin-left:1.45pt;margin-top:4.7pt;width:195pt;height:18pt;z-index:251668480" coordsize="24765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">
                      <v:rect id="Rectangle 9" o:spid="_x0000_s1030" style="position:absolute;top:95;width:2476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" fillcolor="#83aca3 [3032]" strokecolor="#7ba79d [3208]" strokeweight=".5pt">
                        <v:fill color2="#78a59b [3176]" rotate="t" colors="0 #8ab1a8;.5 #79a99e;1 #68988d" focus="100%" type="gradient">
                          <o:fill v:ext="view" type="gradientUnscaled"/>
                        </v:fill>
                      </v:rect>
                      <v:shape id="Zone de texte 2" o:spid="_x0000_s1031" type="#_x0000_t202" style="position:absolute;left:9429;width:422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  <v:textbox>
                          <w:txbxContent>
                            <w:p w14:paraId="08C6824F" w14:textId="451E0703" w:rsidR="000177E6" w:rsidRPr="000177E6" w:rsidRDefault="000177E6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0177E6">
                                <w:rPr>
                                  <w:b/>
                                  <w:bCs/>
                                  <w:lang w:val="en-US"/>
                                </w:rPr>
                                <w:t>60%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7A0295F" w14:textId="0510E333" w:rsidR="000177E6" w:rsidRDefault="000177E6" w:rsidP="004D3011">
            <w:pPr>
              <w:rPr>
                <w:lang w:val="en-US"/>
              </w:rPr>
            </w:pPr>
          </w:p>
          <w:p w14:paraId="6391FEB0" w14:textId="6CD86FEA" w:rsidR="000177E6" w:rsidRDefault="000177E6" w:rsidP="004D3011">
            <w:r>
              <w:t xml:space="preserve">Base de données et serveur : </w:t>
            </w:r>
            <w:r w:rsidR="00B36B38">
              <w:t>MySQL,</w:t>
            </w:r>
            <w:r>
              <w:t xml:space="preserve"> </w:t>
            </w:r>
            <w:r w:rsidR="00B36B38">
              <w:t>WampServer.</w:t>
            </w:r>
          </w:p>
          <w:p w14:paraId="7403A02E" w14:textId="3C4B5E4B" w:rsidR="000177E6" w:rsidRDefault="000177E6" w:rsidP="004D301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29498F4D" wp14:editId="029EB170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45720</wp:posOffset>
                      </wp:positionV>
                      <wp:extent cx="3219450" cy="238125"/>
                      <wp:effectExtent l="0" t="0" r="19050" b="9525"/>
                      <wp:wrapNone/>
                      <wp:docPr id="22" name="Groupe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19450" cy="238125"/>
                                <a:chOff x="0" y="0"/>
                                <a:chExt cx="2686050" cy="209550"/>
                              </a:xfrm>
                            </wpg:grpSpPr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0" y="9525"/>
                                  <a:ext cx="2686050" cy="1809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3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19369" y="0"/>
                                  <a:ext cx="422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B1503A" w14:textId="1BACD0B4" w:rsidR="000177E6" w:rsidRPr="000177E6" w:rsidRDefault="000177E6">
                                    <w:pPr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 w:rsidRPr="000177E6"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>80%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498F4D" id="Groupe 22" o:spid="_x0000_s1032" style="position:absolute;margin-left:.7pt;margin-top:3.6pt;width:253.5pt;height:18.75pt;z-index:251674624;mso-width-relative:margin;mso-height-relative:margin" coordsize="26860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">
                      <v:rect id="Rectangle 10" o:spid="_x0000_s1033" style="position:absolute;top:95;width:26860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" fillcolor="#83aca3 [3032]" strokecolor="#7ba79d [3208]" strokeweight=".5pt">
                        <v:fill color2="#78a59b [3176]" rotate="t" colors="0 #8ab1a8;.5 #79a99e;1 #68988d" focus="100%" type="gradient">
                          <o:fill v:ext="view" type="gradientUnscaled"/>
                        </v:fill>
                      </v:rect>
                      <v:shape id="Zone de texte 2" o:spid="_x0000_s1034" type="#_x0000_t202" style="position:absolute;left:12193;width:4223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  <v:textbox>
                          <w:txbxContent>
                            <w:p w14:paraId="66B1503A" w14:textId="1BACD0B4" w:rsidR="000177E6" w:rsidRPr="000177E6" w:rsidRDefault="000177E6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0177E6">
                                <w:rPr>
                                  <w:b/>
                                  <w:bCs/>
                                  <w:lang w:val="en-US"/>
                                </w:rPr>
                                <w:t>80%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0A374B61" w14:textId="29964FBD" w:rsidR="000177E6" w:rsidRDefault="000177E6" w:rsidP="004D3011"/>
          <w:p w14:paraId="4A1D1FE7" w14:textId="610B2DE6" w:rsidR="000177E6" w:rsidRDefault="000177E6" w:rsidP="004D3011">
            <w:r>
              <w:t>Environnements de développement : Visual Studio Code, Notepad++, NetBeans, Code Bloc.</w:t>
            </w:r>
          </w:p>
          <w:p w14:paraId="57C474EF" w14:textId="04ECB1AA" w:rsidR="000177E6" w:rsidRDefault="00B36B38" w:rsidP="004D301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46D26FAA" wp14:editId="6930670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19050</wp:posOffset>
                      </wp:positionV>
                      <wp:extent cx="3219450" cy="238125"/>
                      <wp:effectExtent l="0" t="0" r="19050" b="9525"/>
                      <wp:wrapNone/>
                      <wp:docPr id="28" name="Groupe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19450" cy="238125"/>
                                <a:chOff x="0" y="0"/>
                                <a:chExt cx="2686050" cy="209550"/>
                              </a:xfrm>
                            </wpg:grpSpPr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0" y="9525"/>
                                  <a:ext cx="2686050" cy="1809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3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19369" y="0"/>
                                  <a:ext cx="422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794BDC" w14:textId="77777777" w:rsidR="00B36B38" w:rsidRPr="000177E6" w:rsidRDefault="00B36B38">
                                    <w:pPr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 w:rsidRPr="000177E6"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>80%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D26FAA" id="Groupe 28" o:spid="_x0000_s1035" style="position:absolute;margin-left:-.05pt;margin-top:1.5pt;width:253.5pt;height:18.75pt;z-index:251678720;mso-width-relative:margin;mso-height-relative:margin" coordsize="26860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">
                      <v:rect id="Rectangle 29" o:spid="_x0000_s1036" style="position:absolute;top:95;width:26860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" fillcolor="#83aca3 [3032]" strokecolor="#7ba79d [3208]" strokeweight=".5pt">
                        <v:fill color2="#78a59b [3176]" rotate="t" colors="0 #8ab1a8;.5 #79a99e;1 #68988d" focus="100%" type="gradient">
                          <o:fill v:ext="view" type="gradientUnscaled"/>
                        </v:fill>
                      </v:rect>
                      <v:shape id="Zone de texte 2" o:spid="_x0000_s1037" type="#_x0000_t202" style="position:absolute;left:12193;width:4223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    <v:textbox>
                          <w:txbxContent>
                            <w:p w14:paraId="0B794BDC" w14:textId="77777777" w:rsidR="00B36B38" w:rsidRPr="000177E6" w:rsidRDefault="00B36B38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0177E6">
                                <w:rPr>
                                  <w:b/>
                                  <w:bCs/>
                                  <w:lang w:val="en-US"/>
                                </w:rPr>
                                <w:t>80%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36D8C011" w14:textId="1F7B0EE5" w:rsidR="000177E6" w:rsidRDefault="000177E6" w:rsidP="004D3011"/>
          <w:p w14:paraId="0A8AE93D" w14:textId="31612E60" w:rsidR="000177E6" w:rsidRPr="000177E6" w:rsidRDefault="000177E6" w:rsidP="004D3011">
            <w:r>
              <w:t>Méthodes de Modélisation : MERISE, UML</w:t>
            </w:r>
          </w:p>
          <w:p w14:paraId="488467B9" w14:textId="783CF196" w:rsidR="000177E6" w:rsidRPr="000177E6" w:rsidRDefault="00B36B38" w:rsidP="004D3011">
            <w:r>
              <w:rPr>
                <w:noProof/>
                <w:color w:val="FFFFFF" w:themeColor="background1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791A16FB" wp14:editId="4EB0D859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66675</wp:posOffset>
                      </wp:positionV>
                      <wp:extent cx="2009775" cy="217418"/>
                      <wp:effectExtent l="0" t="0" r="28575" b="0"/>
                      <wp:wrapNone/>
                      <wp:docPr id="24" name="Groupe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9775" cy="217418"/>
                                <a:chOff x="0" y="19050"/>
                                <a:chExt cx="2009775" cy="200025"/>
                              </a:xfrm>
                            </wpg:grpSpPr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0" y="19050"/>
                                  <a:ext cx="2009775" cy="1619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3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5800" y="19050"/>
                                  <a:ext cx="422275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EB3E0D" w14:textId="77777777" w:rsidR="00B36B38" w:rsidRPr="000177E6" w:rsidRDefault="00B36B38">
                                    <w:pPr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 w:rsidRPr="000177E6"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>50%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1A16FB" id="Groupe 24" o:spid="_x0000_s1038" style="position:absolute;margin-left:.7pt;margin-top:5.25pt;width:158.25pt;height:17.1pt;z-index:251676672;mso-height-relative:margin" coordorigin=",190" coordsize="20097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">
                      <v:rect id="Rectangle 26" o:spid="_x0000_s1039" style="position:absolute;top:190;width:20097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" fillcolor="#83aca3 [3032]" strokecolor="#7ba79d [3208]" strokeweight=".5pt">
                        <v:fill color2="#78a59b [3176]" rotate="t" colors="0 #8ab1a8;.5 #79a99e;1 #68988d" focus="100%" type="gradient">
                          <o:fill v:ext="view" type="gradientUnscaled"/>
                        </v:fill>
                      </v:rect>
                      <v:shape id="Zone de texte 2" o:spid="_x0000_s1040" type="#_x0000_t202" style="position:absolute;left:6858;top:190;width:422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    <v:textbox>
                          <w:txbxContent>
                            <w:p w14:paraId="06EB3E0D" w14:textId="77777777" w:rsidR="00B36B38" w:rsidRPr="000177E6" w:rsidRDefault="00B36B38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0177E6">
                                <w:rPr>
                                  <w:b/>
                                  <w:bCs/>
                                  <w:lang w:val="en-US"/>
                                </w:rPr>
                                <w:t>50%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065C7271" w14:textId="72E4A46A" w:rsidR="000177E6" w:rsidRPr="000177E6" w:rsidRDefault="000177E6" w:rsidP="004D3011">
            <w:pPr>
              <w:rPr>
                <w:color w:val="FFFFFF" w:themeColor="background1"/>
              </w:rPr>
            </w:pPr>
          </w:p>
        </w:tc>
      </w:tr>
    </w:tbl>
    <w:p w14:paraId="279C499F" w14:textId="2A298DF9" w:rsidR="0043117B" w:rsidRPr="000177E6" w:rsidRDefault="006C3CC9" w:rsidP="000C45FF">
      <w:pPr>
        <w:tabs>
          <w:tab w:val="left" w:pos="990"/>
        </w:tabs>
      </w:pPr>
    </w:p>
    <w:sectPr w:rsidR="0043117B" w:rsidRPr="000177E6" w:rsidSect="002D3CA3">
      <w:headerReference w:type="default" r:id="rId9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4AC3A" w14:textId="77777777" w:rsidR="006C3CC9" w:rsidRDefault="006C3CC9" w:rsidP="000C45FF">
      <w:r>
        <w:separator/>
      </w:r>
    </w:p>
  </w:endnote>
  <w:endnote w:type="continuationSeparator" w:id="0">
    <w:p w14:paraId="3073044C" w14:textId="77777777" w:rsidR="006C3CC9" w:rsidRDefault="006C3CC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1384C" w14:textId="77777777" w:rsidR="006C3CC9" w:rsidRDefault="006C3CC9" w:rsidP="000C45FF">
      <w:r>
        <w:separator/>
      </w:r>
    </w:p>
  </w:footnote>
  <w:footnote w:type="continuationSeparator" w:id="0">
    <w:p w14:paraId="1764E5EB" w14:textId="77777777" w:rsidR="006C3CC9" w:rsidRDefault="006C3CC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3D612" w14:textId="77777777" w:rsidR="000C45FF" w:rsidRPr="00F17D8E" w:rsidRDefault="000C45FF">
    <w:pPr>
      <w:pStyle w:val="En-tte"/>
    </w:pPr>
    <w:r w:rsidRPr="00F17D8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2C370114" wp14:editId="553137C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A6079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7669D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16AEA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566DB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B8157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0000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2AEA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684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DA45D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02F6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43B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D3454A1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692758D2"/>
    <w:multiLevelType w:val="hybridMultilevel"/>
    <w:tmpl w:val="4F0E5F00"/>
    <w:lvl w:ilvl="0" w:tplc="7850008C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9E30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33112785">
    <w:abstractNumId w:val="10"/>
  </w:num>
  <w:num w:numId="2" w16cid:durableId="1182863860">
    <w:abstractNumId w:val="13"/>
  </w:num>
  <w:num w:numId="3" w16cid:durableId="760221283">
    <w:abstractNumId w:val="8"/>
  </w:num>
  <w:num w:numId="4" w16cid:durableId="69929152">
    <w:abstractNumId w:val="3"/>
  </w:num>
  <w:num w:numId="5" w16cid:durableId="1219786732">
    <w:abstractNumId w:val="2"/>
  </w:num>
  <w:num w:numId="6" w16cid:durableId="1806315540">
    <w:abstractNumId w:val="1"/>
  </w:num>
  <w:num w:numId="7" w16cid:durableId="485127219">
    <w:abstractNumId w:val="0"/>
  </w:num>
  <w:num w:numId="8" w16cid:durableId="1358889081">
    <w:abstractNumId w:val="9"/>
  </w:num>
  <w:num w:numId="9" w16cid:durableId="1924411760">
    <w:abstractNumId w:val="7"/>
  </w:num>
  <w:num w:numId="10" w16cid:durableId="766653887">
    <w:abstractNumId w:val="6"/>
  </w:num>
  <w:num w:numId="11" w16cid:durableId="1972326467">
    <w:abstractNumId w:val="5"/>
  </w:num>
  <w:num w:numId="12" w16cid:durableId="1707021196">
    <w:abstractNumId w:val="4"/>
  </w:num>
  <w:num w:numId="13" w16cid:durableId="288244005">
    <w:abstractNumId w:val="11"/>
  </w:num>
  <w:num w:numId="14" w16cid:durableId="17745457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B3"/>
    <w:rsid w:val="000177E6"/>
    <w:rsid w:val="00036450"/>
    <w:rsid w:val="00094499"/>
    <w:rsid w:val="000C45FF"/>
    <w:rsid w:val="000E3FD1"/>
    <w:rsid w:val="00112054"/>
    <w:rsid w:val="00141C81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0326E"/>
    <w:rsid w:val="002400EB"/>
    <w:rsid w:val="00256CF7"/>
    <w:rsid w:val="00281FD5"/>
    <w:rsid w:val="002D3CA3"/>
    <w:rsid w:val="0030481B"/>
    <w:rsid w:val="003156FC"/>
    <w:rsid w:val="003254B5"/>
    <w:rsid w:val="00331B12"/>
    <w:rsid w:val="0037121F"/>
    <w:rsid w:val="003A1FC3"/>
    <w:rsid w:val="003A6B7D"/>
    <w:rsid w:val="003B06CA"/>
    <w:rsid w:val="003B340A"/>
    <w:rsid w:val="003C563F"/>
    <w:rsid w:val="004071FC"/>
    <w:rsid w:val="004142CD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923C7"/>
    <w:rsid w:val="006C3CC9"/>
    <w:rsid w:val="006C4BB3"/>
    <w:rsid w:val="006C5145"/>
    <w:rsid w:val="00715FCB"/>
    <w:rsid w:val="00743101"/>
    <w:rsid w:val="007775E1"/>
    <w:rsid w:val="00780F39"/>
    <w:rsid w:val="007867A0"/>
    <w:rsid w:val="007927F5"/>
    <w:rsid w:val="00792EAB"/>
    <w:rsid w:val="007B0804"/>
    <w:rsid w:val="007D0957"/>
    <w:rsid w:val="00802CA0"/>
    <w:rsid w:val="00815118"/>
    <w:rsid w:val="008F2702"/>
    <w:rsid w:val="008F3B10"/>
    <w:rsid w:val="009260CD"/>
    <w:rsid w:val="00952C25"/>
    <w:rsid w:val="00A2118D"/>
    <w:rsid w:val="00AD76E2"/>
    <w:rsid w:val="00B20152"/>
    <w:rsid w:val="00B359E4"/>
    <w:rsid w:val="00B36B38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B22F8"/>
    <w:rsid w:val="00CC0C6D"/>
    <w:rsid w:val="00D04BFE"/>
    <w:rsid w:val="00D2522B"/>
    <w:rsid w:val="00D422DE"/>
    <w:rsid w:val="00D5459D"/>
    <w:rsid w:val="00D83AE4"/>
    <w:rsid w:val="00DA1F4D"/>
    <w:rsid w:val="00DD172A"/>
    <w:rsid w:val="00E06E4D"/>
    <w:rsid w:val="00E25A26"/>
    <w:rsid w:val="00E4381A"/>
    <w:rsid w:val="00E55D74"/>
    <w:rsid w:val="00F17D8E"/>
    <w:rsid w:val="00F32F09"/>
    <w:rsid w:val="00F60274"/>
    <w:rsid w:val="00F77FB9"/>
    <w:rsid w:val="00F8321F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05F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8E"/>
    <w:rPr>
      <w:rFonts w:ascii="Century Gothic" w:hAnsi="Century Gothic"/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17D8E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F17D8E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F17D8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F17D8E"/>
    <w:p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F17D8E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F17D8E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F17D8E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F17D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F17D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7D8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17D8E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F17D8E"/>
    <w:rPr>
      <w:rFonts w:ascii="Century Gothic" w:hAnsi="Century Gothic"/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F17D8E"/>
    <w:rPr>
      <w:rFonts w:ascii="Century Gothic" w:hAnsi="Century Gothic"/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17D8E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F17D8E"/>
  </w:style>
  <w:style w:type="character" w:customStyle="1" w:styleId="DateCar">
    <w:name w:val="Date Car"/>
    <w:basedOn w:val="Policepardfau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F17D8E"/>
    <w:rPr>
      <w:rFonts w:ascii="Century Gothic" w:hAnsi="Century Gothic"/>
      <w:color w:val="B85A22" w:themeColor="accent2" w:themeShade="B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utableau">
    <w:name w:val="Table Grid"/>
    <w:basedOn w:val="TableauNormal"/>
    <w:uiPriority w:val="39"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17D8E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D8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F17D8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F17D8E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F17D8E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F17D8E"/>
    <w:pPr>
      <w:numPr>
        <w:numId w:val="2"/>
      </w:numPr>
    </w:pPr>
  </w:style>
  <w:style w:type="character" w:styleId="CodeHTML">
    <w:name w:val="HTML Code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17D8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17D8E"/>
    <w:rPr>
      <w:rFonts w:ascii="Century Gothic" w:hAnsi="Century Gothic"/>
    </w:rPr>
  </w:style>
  <w:style w:type="character" w:styleId="ClavierHTML">
    <w:name w:val="HTML Keyboard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D8E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7D8E"/>
    <w:pPr>
      <w:outlineLvl w:val="9"/>
    </w:pPr>
  </w:style>
  <w:style w:type="character" w:styleId="Rfrencelgre">
    <w:name w:val="Subtle Reference"/>
    <w:basedOn w:val="Policepardfaut"/>
    <w:uiPriority w:val="31"/>
    <w:semiHidden/>
    <w:qFormat/>
    <w:rsid w:val="00F17D8E"/>
    <w:rPr>
      <w:rFonts w:ascii="Century Gothic" w:hAnsi="Century Gothic"/>
      <w:smallCaps/>
      <w:color w:val="5A5A5A" w:themeColor="text1" w:themeTint="A5"/>
    </w:rPr>
  </w:style>
  <w:style w:type="character" w:styleId="Accentuationlgre">
    <w:name w:val="Subtle Emphasis"/>
    <w:basedOn w:val="Policepardfaut"/>
    <w:uiPriority w:val="19"/>
    <w:semiHidden/>
    <w:qFormat/>
    <w:rsid w:val="00F17D8E"/>
    <w:rPr>
      <w:rFonts w:ascii="Century Gothic" w:hAnsi="Century Gothic"/>
      <w:i/>
      <w:iCs/>
      <w:color w:val="404040" w:themeColor="text1" w:themeTint="BF"/>
    </w:rPr>
  </w:style>
  <w:style w:type="table" w:styleId="Tableauprofessionnel">
    <w:name w:val="Table Professional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F17D8E"/>
  </w:style>
  <w:style w:type="character" w:styleId="Titredulivre">
    <w:name w:val="Book Title"/>
    <w:basedOn w:val="Policepardfaut"/>
    <w:uiPriority w:val="33"/>
    <w:semiHidden/>
    <w:qFormat/>
    <w:rsid w:val="00F17D8E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F17D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17D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17D8E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17D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F17D8E"/>
  </w:style>
  <w:style w:type="paragraph" w:styleId="Textedemacro">
    <w:name w:val="macro"/>
    <w:link w:val="TextedemacroC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17D8E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17D8E"/>
    <w:rPr>
      <w:rFonts w:eastAsiaTheme="majorEastAsia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17D8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itreTR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17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17D8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ecouleur">
    <w:name w:val="Colorful List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F17D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17D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17D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F17D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D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F17D8E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17D8E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17D8E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17D8E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17D8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17D8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F17D8E"/>
    <w:pPr>
      <w:numPr>
        <w:numId w:val="13"/>
      </w:numPr>
    </w:pPr>
  </w:style>
  <w:style w:type="table" w:styleId="Tableausimple1">
    <w:name w:val="Plain Table 1"/>
    <w:basedOn w:val="TableauNormal"/>
    <w:uiPriority w:val="41"/>
    <w:rsid w:val="00F17D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17D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17D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17D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17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17D8E"/>
    <w:rPr>
      <w:rFonts w:ascii="Century Gothic" w:hAnsi="Century Gothic"/>
      <w:sz w:val="18"/>
      <w:szCs w:val="22"/>
    </w:rPr>
  </w:style>
  <w:style w:type="character" w:styleId="Rfrenceintense">
    <w:name w:val="Intense Reference"/>
    <w:basedOn w:val="Policepardfaut"/>
    <w:uiPriority w:val="32"/>
    <w:semiHidden/>
    <w:qFormat/>
    <w:rsid w:val="00F17D8E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17D8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17D8E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Accentuationintense">
    <w:name w:val="Intense Emphasis"/>
    <w:basedOn w:val="Policepardfaut"/>
    <w:uiPriority w:val="21"/>
    <w:semiHidden/>
    <w:qFormat/>
    <w:rsid w:val="00F17D8E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F17D8E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Policepardfau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7D8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7D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17D8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17D8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contemporain">
    <w:name w:val="Table Contemporary"/>
    <w:basedOn w:val="TableauNormal"/>
    <w:uiPriority w:val="99"/>
    <w:semiHidden/>
    <w:unhideWhenUsed/>
    <w:rsid w:val="00F17D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20">
    <w:name w:val="List Table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30">
    <w:name w:val="List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17D8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17D8E"/>
  </w:style>
  <w:style w:type="character" w:customStyle="1" w:styleId="SalutationsCar">
    <w:name w:val="Salutations Car"/>
    <w:basedOn w:val="Policepardfaut"/>
    <w:link w:val="Salutations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Colonnesdetableau1">
    <w:name w:val="Table Columns 1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17D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17D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17D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F17D8E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simple10">
    <w:name w:val="Table Simple 1"/>
    <w:basedOn w:val="TableauNormal"/>
    <w:uiPriority w:val="99"/>
    <w:semiHidden/>
    <w:unhideWhenUsed/>
    <w:rsid w:val="00F17D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17D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17D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17D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17D8E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17D8E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etableau1">
    <w:name w:val="Table Grid 1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17D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17D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17D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17D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17D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3">
    <w:name w:val="Grid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17D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17D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17D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7D8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table" w:styleId="Effetsdetableau3D1">
    <w:name w:val="Table 3D effects 1"/>
    <w:basedOn w:val="TableauNormal"/>
    <w:uiPriority w:val="99"/>
    <w:semiHidden/>
    <w:unhideWhenUsed/>
    <w:rsid w:val="00F17D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17D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semiHidden/>
    <w:qFormat/>
    <w:rsid w:val="00F17D8E"/>
    <w:rPr>
      <w:rFonts w:ascii="Century Gothic" w:hAnsi="Century Gothic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F17D8E"/>
    <w:rPr>
      <w:rFonts w:ascii="Century Gothic" w:hAnsi="Century Gothic"/>
      <w:color w:val="704404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17D8E"/>
    <w:pPr>
      <w:spacing w:after="200"/>
    </w:pPr>
    <w:rPr>
      <w:i/>
      <w:iCs/>
      <w:color w:val="775F55" w:themeColor="text2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TSO%20WOMGNE\AppData\Local\Microsoft\Office\16.0\DTS\fr-FR%7b62C9E5CA-E33C-4523-9F99-AFDB6B26487D%7d\%7bEB8714B8-BF11-4A60-B4D8-253CC16F2A07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E42EE466F34731A513B607C942ED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4ACFC9-2704-4E36-8AB8-E621DA2DE697}"/>
      </w:docPartPr>
      <w:docPartBody>
        <w:p w:rsidR="001048DC" w:rsidRDefault="00AF0209">
          <w:pPr>
            <w:pStyle w:val="74E42EE466F34731A513B607C942ED6E"/>
          </w:pPr>
          <w:r w:rsidRPr="008F2702">
            <w:rPr>
              <w:lang w:bidi="fr-FR"/>
            </w:rPr>
            <w:t>Profil</w:t>
          </w:r>
        </w:p>
      </w:docPartBody>
    </w:docPart>
    <w:docPart>
      <w:docPartPr>
        <w:name w:val="580E77EA311C40049E541633B10EEA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B35FC5-7CFB-45BE-8117-C4F39F8B15A1}"/>
      </w:docPartPr>
      <w:docPartBody>
        <w:p w:rsidR="001048DC" w:rsidRDefault="00AF0209">
          <w:pPr>
            <w:pStyle w:val="580E77EA311C40049E541633B10EEA11"/>
          </w:pPr>
          <w:r w:rsidRPr="008F2702">
            <w:rPr>
              <w:lang w:bidi="fr-FR"/>
            </w:rPr>
            <w:t>Contact</w:t>
          </w:r>
        </w:p>
      </w:docPartBody>
    </w:docPart>
    <w:docPart>
      <w:docPartPr>
        <w:name w:val="CB8BC411C9244294913BB8B15ABE9E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3188E3-5994-4038-8D92-CED3456E5882}"/>
      </w:docPartPr>
      <w:docPartBody>
        <w:p w:rsidR="001048DC" w:rsidRDefault="00AF0209">
          <w:pPr>
            <w:pStyle w:val="CB8BC411C9244294913BB8B15ABE9E6C"/>
          </w:pPr>
          <w:r w:rsidRPr="008F2702">
            <w:rPr>
              <w:lang w:bidi="fr-FR"/>
            </w:rPr>
            <w:t>TÉLÉPHONE :</w:t>
          </w:r>
        </w:p>
      </w:docPartBody>
    </w:docPart>
    <w:docPart>
      <w:docPartPr>
        <w:name w:val="486AA6C49F1F4F01968C34324003F9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75C125-E6F7-4DD4-A176-1BDA928D9E3D}"/>
      </w:docPartPr>
      <w:docPartBody>
        <w:p w:rsidR="001048DC" w:rsidRDefault="00AF0209">
          <w:pPr>
            <w:pStyle w:val="486AA6C49F1F4F01968C34324003F93C"/>
          </w:pPr>
          <w:r w:rsidRPr="008F2702">
            <w:rPr>
              <w:lang w:bidi="fr-FR"/>
            </w:rPr>
            <w:t>E-MAIL :</w:t>
          </w:r>
        </w:p>
      </w:docPartBody>
    </w:docPart>
    <w:docPart>
      <w:docPartPr>
        <w:name w:val="E7BD322A3C5D44129D8CD1D72097B5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1E870D-CE65-47FF-8CD4-1358D5774711}"/>
      </w:docPartPr>
      <w:docPartBody>
        <w:p w:rsidR="001048DC" w:rsidRDefault="00AF0209">
          <w:pPr>
            <w:pStyle w:val="E7BD322A3C5D44129D8CD1D72097B530"/>
          </w:pPr>
          <w:r w:rsidRPr="008F2702">
            <w:rPr>
              <w:lang w:bidi="fr-FR"/>
            </w:rPr>
            <w:t>FORMATION</w:t>
          </w:r>
        </w:p>
      </w:docPartBody>
    </w:docPart>
    <w:docPart>
      <w:docPartPr>
        <w:name w:val="1564B666E3244351AA88515DC663DC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690FE4-318E-40FF-95FC-A2538F8EB0A7}"/>
      </w:docPartPr>
      <w:docPartBody>
        <w:p w:rsidR="001048DC" w:rsidRDefault="00AF0209">
          <w:pPr>
            <w:pStyle w:val="1564B666E3244351AA88515DC663DC46"/>
          </w:pPr>
          <w:r w:rsidRPr="008F2702">
            <w:rPr>
              <w:lang w:bidi="fr-FR"/>
            </w:rPr>
            <w:t>PARCOURS PROFESSIONNEL</w:t>
          </w:r>
        </w:p>
      </w:docPartBody>
    </w:docPart>
    <w:docPart>
      <w:docPartPr>
        <w:name w:val="6D5D6BA7215341449A32C5F3B97470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3DB062-2CAC-47C2-8688-7E4F734DE234}"/>
      </w:docPartPr>
      <w:docPartBody>
        <w:p w:rsidR="001048DC" w:rsidRDefault="00AF0209">
          <w:pPr>
            <w:pStyle w:val="6D5D6BA7215341449A32C5F3B9747016"/>
          </w:pPr>
          <w:r w:rsidRPr="008F2702">
            <w:rPr>
              <w:rStyle w:val="Titre2Car"/>
              <w:lang w:bidi="fr-FR"/>
            </w:rPr>
            <w:t>COMPÉTENCES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73"/>
    <w:rsid w:val="001048DC"/>
    <w:rsid w:val="007B2173"/>
    <w:rsid w:val="00AF0209"/>
    <w:rsid w:val="00D1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4E42EE466F34731A513B607C942ED6E">
    <w:name w:val="74E42EE466F34731A513B607C942ED6E"/>
  </w:style>
  <w:style w:type="paragraph" w:customStyle="1" w:styleId="580E77EA311C40049E541633B10EEA11">
    <w:name w:val="580E77EA311C40049E541633B10EEA11"/>
  </w:style>
  <w:style w:type="paragraph" w:customStyle="1" w:styleId="CB8BC411C9244294913BB8B15ABE9E6C">
    <w:name w:val="CB8BC411C9244294913BB8B15ABE9E6C"/>
  </w:style>
  <w:style w:type="paragraph" w:customStyle="1" w:styleId="486AA6C49F1F4F01968C34324003F93C">
    <w:name w:val="486AA6C49F1F4F01968C34324003F93C"/>
  </w:style>
  <w:style w:type="character" w:styleId="Lienhypertexte">
    <w:name w:val="Hyperlink"/>
    <w:basedOn w:val="Policepardfaut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E7BD322A3C5D44129D8CD1D72097B530">
    <w:name w:val="E7BD322A3C5D44129D8CD1D72097B530"/>
  </w:style>
  <w:style w:type="paragraph" w:customStyle="1" w:styleId="1564B666E3244351AA88515DC663DC46">
    <w:name w:val="1564B666E3244351AA88515DC663DC46"/>
  </w:style>
  <w:style w:type="character" w:customStyle="1" w:styleId="Titre2Car">
    <w:name w:val="Titre 2 Car"/>
    <w:basedOn w:val="Policepardfaut"/>
    <w:link w:val="Titre2"/>
    <w:uiPriority w:val="9"/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paragraph" w:customStyle="1" w:styleId="6D5D6BA7215341449A32C5F3B9747016">
    <w:name w:val="6D5D6BA7215341449A32C5F3B97470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{EB8714B8-BF11-4A60-B4D8-253CC16F2A07}tf00546271_win32.dotx</Template>
  <TotalTime>0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2024-07-04T13:17:00Z</dcterms:created>
  <dcterms:modified xsi:type="dcterms:W3CDTF">2024-07-18T14:07:00Z</dcterms:modified>
</cp:coreProperties>
</file>